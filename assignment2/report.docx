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E4CAE" w14:textId="77777777" w:rsidR="00986698" w:rsidRDefault="00986698">
      <w:pPr>
        <w:pStyle w:val="Date"/>
      </w:pPr>
    </w:p>
    <w:p w14:paraId="45D08B73" w14:textId="77777777" w:rsidR="00986698" w:rsidRPr="00DE038C" w:rsidRDefault="00DE038C">
      <w:pPr>
        <w:pStyle w:val="Title"/>
        <w:rPr>
          <w:sz w:val="52"/>
        </w:rPr>
      </w:pPr>
      <w:r w:rsidRPr="00DE038C">
        <w:rPr>
          <w:sz w:val="52"/>
        </w:rPr>
        <w:t>Browser Compatibility report</w:t>
      </w:r>
    </w:p>
    <w:p w14:paraId="6C828541" w14:textId="77777777" w:rsidR="00986698" w:rsidRDefault="00986698"/>
    <w:p w14:paraId="663EFD95" w14:textId="77777777" w:rsidR="0079761C" w:rsidRDefault="0079761C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25"/>
        <w:gridCol w:w="1597"/>
        <w:gridCol w:w="1575"/>
        <w:gridCol w:w="1597"/>
        <w:gridCol w:w="1536"/>
      </w:tblGrid>
      <w:tr w:rsidR="00300C82" w14:paraId="3552D92E" w14:textId="77777777" w:rsidTr="0091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993176C" w14:textId="77777777" w:rsidR="00300C82" w:rsidRPr="00300C82" w:rsidRDefault="00300C82">
            <w:pPr>
              <w:ind w:left="0"/>
              <w:rPr>
                <w:sz w:val="32"/>
              </w:rPr>
            </w:pPr>
            <w:r>
              <w:rPr>
                <w:sz w:val="32"/>
              </w:rPr>
              <w:t>Tags\Browser</w:t>
            </w:r>
          </w:p>
        </w:tc>
        <w:tc>
          <w:tcPr>
            <w:tcW w:w="1597" w:type="dxa"/>
          </w:tcPr>
          <w:p w14:paraId="3AF638FE" w14:textId="77777777" w:rsidR="00300C82" w:rsidRP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MacOS Chrome</w:t>
            </w:r>
          </w:p>
        </w:tc>
        <w:tc>
          <w:tcPr>
            <w:tcW w:w="1575" w:type="dxa"/>
          </w:tcPr>
          <w:p w14:paraId="12F528F1" w14:textId="77777777" w:rsid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MacOS</w:t>
            </w:r>
          </w:p>
          <w:p w14:paraId="62304FA9" w14:textId="77777777" w:rsidR="00300C82" w:rsidRP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Firefox</w:t>
            </w:r>
          </w:p>
        </w:tc>
        <w:tc>
          <w:tcPr>
            <w:tcW w:w="1597" w:type="dxa"/>
          </w:tcPr>
          <w:p w14:paraId="726CE361" w14:textId="77777777" w:rsid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iOS</w:t>
            </w:r>
          </w:p>
          <w:p w14:paraId="565BEA09" w14:textId="77777777" w:rsidR="00300C82" w:rsidRP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Chrome</w:t>
            </w:r>
          </w:p>
        </w:tc>
        <w:tc>
          <w:tcPr>
            <w:tcW w:w="1536" w:type="dxa"/>
          </w:tcPr>
          <w:p w14:paraId="1F2E4765" w14:textId="77777777" w:rsid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iOS</w:t>
            </w:r>
          </w:p>
          <w:p w14:paraId="4D75A54A" w14:textId="77777777" w:rsidR="00300C82" w:rsidRPr="00300C82" w:rsidRDefault="00300C8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Safari</w:t>
            </w:r>
          </w:p>
        </w:tc>
      </w:tr>
      <w:tr w:rsidR="00300C82" w14:paraId="1A30D1B5" w14:textId="77777777" w:rsidTr="0091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662969F" w14:textId="77777777" w:rsidR="00300C82" w:rsidRPr="00300C82" w:rsidRDefault="00300C82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text</w:t>
            </w:r>
          </w:p>
        </w:tc>
        <w:tc>
          <w:tcPr>
            <w:tcW w:w="1597" w:type="dxa"/>
          </w:tcPr>
          <w:p w14:paraId="4F393497" w14:textId="77777777" w:rsidR="00300C82" w:rsidRPr="00300C82" w:rsidRDefault="00300C8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60A37519" w14:textId="77777777" w:rsidR="00300C82" w:rsidRPr="00300C82" w:rsidRDefault="00300C8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79D01DAA" w14:textId="77777777" w:rsidR="00300C82" w:rsidRPr="00300C82" w:rsidRDefault="004B7B8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400EFDF1" w14:textId="77777777" w:rsidR="00300C82" w:rsidRPr="00300C82" w:rsidRDefault="004B7B8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300C82" w14:paraId="78FB13BC" w14:textId="77777777" w:rsidTr="00914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DE9C759" w14:textId="77777777" w:rsidR="00300C82" w:rsidRPr="00300C82" w:rsidRDefault="00E37FC7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radio</w:t>
            </w:r>
          </w:p>
        </w:tc>
        <w:tc>
          <w:tcPr>
            <w:tcW w:w="1597" w:type="dxa"/>
          </w:tcPr>
          <w:p w14:paraId="6C917CD1" w14:textId="77777777" w:rsidR="00300C82" w:rsidRPr="00300C82" w:rsidRDefault="00300C8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246E55D0" w14:textId="77777777" w:rsidR="00300C82" w:rsidRPr="00300C82" w:rsidRDefault="00300C8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37DED804" w14:textId="77777777" w:rsidR="00300C82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7B11E7EB" w14:textId="77777777" w:rsidR="00300C82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914AAA" w14:paraId="3FCA544B" w14:textId="77777777" w:rsidTr="0091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3310CC1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date</w:t>
            </w:r>
          </w:p>
        </w:tc>
        <w:tc>
          <w:tcPr>
            <w:tcW w:w="1597" w:type="dxa"/>
          </w:tcPr>
          <w:p w14:paraId="1BC332E3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2A840216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2550D4BE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28FE5331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914AAA" w14:paraId="291B674E" w14:textId="77777777" w:rsidTr="00914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010A4C0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number</w:t>
            </w:r>
          </w:p>
        </w:tc>
        <w:tc>
          <w:tcPr>
            <w:tcW w:w="1597" w:type="dxa"/>
          </w:tcPr>
          <w:p w14:paraId="298D3BFC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2A42EB0B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643FDD2F" w14:textId="77777777" w:rsidR="00914AAA" w:rsidRPr="00300C82" w:rsidRDefault="00914AAA" w:rsidP="004E06C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01154C43" w14:textId="77777777" w:rsidR="00914AAA" w:rsidRPr="00300C82" w:rsidRDefault="00914AAA" w:rsidP="004E06C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914AAA" w14:paraId="5939118B" w14:textId="77777777" w:rsidTr="0091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B56E153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range</w:t>
            </w:r>
          </w:p>
        </w:tc>
        <w:tc>
          <w:tcPr>
            <w:tcW w:w="1597" w:type="dxa"/>
          </w:tcPr>
          <w:p w14:paraId="6F0EDECA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2885E555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33BBA600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40DC29B6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914AAA" w14:paraId="4E9EFE53" w14:textId="77777777" w:rsidTr="00914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D62E6F2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>Input color</w:t>
            </w:r>
          </w:p>
        </w:tc>
        <w:tc>
          <w:tcPr>
            <w:tcW w:w="1597" w:type="dxa"/>
          </w:tcPr>
          <w:p w14:paraId="5642CFDE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5C2D5E86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53902394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1536" w:type="dxa"/>
          </w:tcPr>
          <w:p w14:paraId="5BB1C9FE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</w:tr>
      <w:tr w:rsidR="00914AAA" w14:paraId="6B25516E" w14:textId="77777777" w:rsidTr="0091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48F82F4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 xml:space="preserve">Input </w:t>
            </w:r>
            <w:proofErr w:type="spellStart"/>
            <w:r>
              <w:rPr>
                <w:sz w:val="32"/>
              </w:rPr>
              <w:t>datalist</w:t>
            </w:r>
            <w:proofErr w:type="spellEnd"/>
          </w:p>
        </w:tc>
        <w:tc>
          <w:tcPr>
            <w:tcW w:w="1597" w:type="dxa"/>
          </w:tcPr>
          <w:p w14:paraId="509FAB73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18812855" w14:textId="77777777" w:rsidR="00914AAA" w:rsidRPr="00300C82" w:rsidRDefault="00914A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2DF4F848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29E5ACDD" w14:textId="77777777" w:rsidR="00914AAA" w:rsidRPr="00300C82" w:rsidRDefault="00914AAA" w:rsidP="004E06C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  <w:tr w:rsidR="00914AAA" w14:paraId="2E1E62E1" w14:textId="77777777" w:rsidTr="00914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1B1DD2E" w14:textId="77777777" w:rsidR="00914AAA" w:rsidRPr="00300C82" w:rsidRDefault="00914AAA">
            <w:pPr>
              <w:ind w:left="0"/>
              <w:rPr>
                <w:sz w:val="32"/>
              </w:rPr>
            </w:pPr>
            <w:r>
              <w:rPr>
                <w:sz w:val="32"/>
              </w:rPr>
              <w:t>Video</w:t>
            </w:r>
          </w:p>
        </w:tc>
        <w:tc>
          <w:tcPr>
            <w:tcW w:w="1597" w:type="dxa"/>
          </w:tcPr>
          <w:p w14:paraId="6F7ED6B2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75" w:type="dxa"/>
          </w:tcPr>
          <w:p w14:paraId="6FFF5236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97" w:type="dxa"/>
          </w:tcPr>
          <w:p w14:paraId="3101E305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1536" w:type="dxa"/>
          </w:tcPr>
          <w:p w14:paraId="306F04F8" w14:textId="77777777" w:rsidR="00914AAA" w:rsidRPr="00300C82" w:rsidRDefault="00914A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</w:tr>
    </w:tbl>
    <w:p w14:paraId="5EC421D6" w14:textId="77777777" w:rsidR="00DE038C" w:rsidRDefault="00DE038C"/>
    <w:p w14:paraId="2552EF40" w14:textId="77777777" w:rsidR="0079761C" w:rsidRDefault="0079761C">
      <w:pPr>
        <w:rPr>
          <w:b/>
          <w:color w:val="000000" w:themeColor="text1"/>
          <w:sz w:val="36"/>
        </w:rPr>
      </w:pPr>
    </w:p>
    <w:p w14:paraId="79B1424A" w14:textId="77777777" w:rsidR="0079761C" w:rsidRPr="0079761C" w:rsidRDefault="0079761C">
      <w:pPr>
        <w:rPr>
          <w:b/>
          <w:color w:val="000000" w:themeColor="text1"/>
          <w:sz w:val="36"/>
        </w:rPr>
      </w:pPr>
      <w:r w:rsidRPr="0079761C">
        <w:rPr>
          <w:b/>
          <w:color w:val="000000" w:themeColor="text1"/>
          <w:sz w:val="36"/>
        </w:rPr>
        <w:t>Conclusion:</w:t>
      </w:r>
    </w:p>
    <w:p w14:paraId="2048FB22" w14:textId="77777777" w:rsidR="0079761C" w:rsidRPr="0079761C" w:rsidRDefault="0079761C" w:rsidP="0079761C">
      <w:pPr>
        <w:ind w:left="0" w:firstLine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tags that I used mainly work across all devices except for the input color that do not work on mobile devices.</w:t>
      </w:r>
      <w:bookmarkStart w:id="0" w:name="_GoBack"/>
      <w:bookmarkEnd w:id="0"/>
    </w:p>
    <w:sectPr w:rsidR="0079761C" w:rsidRPr="0079761C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5837E" w14:textId="77777777" w:rsidR="009318B0" w:rsidRDefault="009318B0">
      <w:pPr>
        <w:spacing w:after="0" w:line="240" w:lineRule="auto"/>
      </w:pPr>
      <w:r>
        <w:separator/>
      </w:r>
    </w:p>
    <w:p w14:paraId="48425F46" w14:textId="77777777" w:rsidR="009318B0" w:rsidRDefault="009318B0"/>
  </w:endnote>
  <w:endnote w:type="continuationSeparator" w:id="0">
    <w:p w14:paraId="09843AAB" w14:textId="77777777" w:rsidR="009318B0" w:rsidRDefault="009318B0">
      <w:pPr>
        <w:spacing w:after="0" w:line="240" w:lineRule="auto"/>
      </w:pPr>
      <w:r>
        <w:continuationSeparator/>
      </w:r>
    </w:p>
    <w:p w14:paraId="30CB72EF" w14:textId="77777777" w:rsidR="009318B0" w:rsidRDefault="00931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BBF48" w14:textId="77777777" w:rsidR="00986698" w:rsidRDefault="009318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E5AC0" w14:textId="77777777" w:rsidR="009318B0" w:rsidRDefault="009318B0">
      <w:pPr>
        <w:spacing w:after="0" w:line="240" w:lineRule="auto"/>
      </w:pPr>
      <w:r>
        <w:separator/>
      </w:r>
    </w:p>
    <w:p w14:paraId="44BC6C43" w14:textId="77777777" w:rsidR="009318B0" w:rsidRDefault="009318B0"/>
  </w:footnote>
  <w:footnote w:type="continuationSeparator" w:id="0">
    <w:p w14:paraId="02815883" w14:textId="77777777" w:rsidR="009318B0" w:rsidRDefault="009318B0">
      <w:pPr>
        <w:spacing w:after="0" w:line="240" w:lineRule="auto"/>
      </w:pPr>
      <w:r>
        <w:continuationSeparator/>
      </w:r>
    </w:p>
    <w:p w14:paraId="372D53BC" w14:textId="77777777" w:rsidR="009318B0" w:rsidRDefault="009318B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8C"/>
    <w:rsid w:val="00300C82"/>
    <w:rsid w:val="004B7B80"/>
    <w:rsid w:val="0079761C"/>
    <w:rsid w:val="00914AAA"/>
    <w:rsid w:val="009318B0"/>
    <w:rsid w:val="00986698"/>
    <w:rsid w:val="00DE038C"/>
    <w:rsid w:val="00E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1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038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038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0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4">
    <w:name w:val="Grid Table 5 Dark Accent 4"/>
    <w:basedOn w:val="TableNormal"/>
    <w:uiPriority w:val="50"/>
    <w:rsid w:val="00300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styleId="ListTable7Colorful-Accent4">
    <w:name w:val="List Table 7 Colorful Accent 4"/>
    <w:basedOn w:val="TableNormal"/>
    <w:uiPriority w:val="52"/>
    <w:rsid w:val="00300C82"/>
    <w:pPr>
      <w:spacing w:after="0" w:line="240" w:lineRule="auto"/>
    </w:pPr>
    <w:rPr>
      <w:color w:val="3B629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5B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5B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5B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5B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C82"/>
    <w:pPr>
      <w:spacing w:after="0" w:line="240" w:lineRule="auto"/>
    </w:pPr>
    <w:rPr>
      <w:color w:val="FF901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F7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F7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F7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F7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00C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85BD" w:themeColor="accent4"/>
        <w:left w:val="single" w:sz="24" w:space="0" w:color="5985BD" w:themeColor="accent4"/>
        <w:bottom w:val="single" w:sz="24" w:space="0" w:color="5985BD" w:themeColor="accent4"/>
        <w:right w:val="single" w:sz="24" w:space="0" w:color="5985B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5B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rodrigueschaves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13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Chaves</dc:creator>
  <cp:keywords/>
  <dc:description/>
  <cp:lastModifiedBy>Davi Rodrigues Chaves</cp:lastModifiedBy>
  <cp:revision>1</cp:revision>
  <dcterms:created xsi:type="dcterms:W3CDTF">2017-01-24T03:48:00Z</dcterms:created>
  <dcterms:modified xsi:type="dcterms:W3CDTF">2017-01-24T04:41:00Z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